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1B2ABD" w:rsidP="001B2ABD">
            <w:pPr>
              <w:tabs>
                <w:tab w:val="left" w:pos="990"/>
              </w:tabs>
              <w:jc w:val="center"/>
            </w:pPr>
            <w:r>
              <w:rPr>
                <w:noProof/>
                <w:lang w:eastAsia="en-US"/>
              </w:rPr>
              <mc:AlternateContent>
                <mc:Choice Requires="wps">
                  <w:drawing>
                    <wp:inline distT="0" distB="0" distL="0" distR="0" wp14:anchorId="12892FB8" wp14:editId="48304DBD">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021C814"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" strokecolor="#94b6d2 [3204]" strokeweight="5pt">
                      <v:fill r:id="rId10" o:title="" recolor="t" rotate="t" type="frame"/>
                      <v:stroke joinstyle="miter"/>
                      <w10:anchorlock/>
                    </v:oval>
                  </w:pict>
                </mc:Fallback>
              </mc:AlternateContent>
            </w:r>
          </w:p>
        </w:tc>
        <w:tc>
          <w:tcPr>
            <w:tcW w:w="720" w:type="dxa"/>
          </w:tcPr>
          <w:p w:rsidR="001B2ABD" w:rsidRDefault="001B2ABD" w:rsidP="000C45FF">
            <w:pPr>
              <w:tabs>
                <w:tab w:val="left" w:pos="990"/>
              </w:tabs>
            </w:pPr>
          </w:p>
        </w:tc>
        <w:tc>
          <w:tcPr>
            <w:tcW w:w="6470" w:type="dxa"/>
            <w:vAlign w:val="bottom"/>
          </w:tcPr>
          <w:p w:rsidR="001B2ABD" w:rsidRDefault="0012171E" w:rsidP="00D0543F">
            <w:pPr>
              <w:pStyle w:val="Title"/>
            </w:pPr>
            <w:r>
              <w:t>ANTHONY CHUKWUMA</w:t>
            </w:r>
          </w:p>
        </w:tc>
      </w:tr>
      <w:tr w:rsidR="001B2ABD" w:rsidTr="001B2ABD">
        <w:tc>
          <w:tcPr>
            <w:tcW w:w="3600" w:type="dxa"/>
          </w:tcPr>
          <w:sdt>
            <w:sdtPr>
              <w:id w:val="-1711873194"/>
              <w:placeholder>
                <w:docPart w:val="77A4F1BCBB0E4D58B95314D295627197"/>
              </w:placeholder>
              <w:temporary/>
              <w:showingPlcHdr/>
              <w15:appearance w15:val="hidden"/>
            </w:sdtPr>
            <w:sdtEndPr/>
            <w:sdtContent>
              <w:p w:rsidR="001B2ABD" w:rsidRDefault="00036450" w:rsidP="00036450">
                <w:pPr>
                  <w:pStyle w:val="Heading3"/>
                </w:pPr>
                <w:r w:rsidRPr="00D5459D">
                  <w:t>Profile</w:t>
                </w:r>
              </w:p>
            </w:sdtContent>
          </w:sdt>
          <w:sdt>
            <w:sdtPr>
              <w:id w:val="355866036"/>
              <w:placeholder>
                <w:docPart w:val="DCE46412A9654938949BDFC7D61BB681"/>
              </w:placeholder>
              <w:temporary/>
              <w:showingPlcHdr/>
              <w15:appearance w15:val="hidden"/>
            </w:sdtPr>
            <w:sdtEndPr/>
            <w:sdtContent>
              <w:p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9260CD" w:rsidRDefault="009260CD" w:rsidP="009260CD"/>
              <w:p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036450" w:rsidRDefault="00036450" w:rsidP="00036450"/>
          <w:sdt>
            <w:sdtPr>
              <w:id w:val="-1954003311"/>
              <w:placeholder>
                <w:docPart w:val="F1A39EEFCE4F4A35AAE69778A1843E57"/>
              </w:placeholder>
              <w:temporary/>
              <w:showingPlcHdr/>
              <w15:appearance w15:val="hidden"/>
            </w:sdtPr>
            <w:sdtEndPr/>
            <w:sdtContent>
              <w:p w:rsidR="00036450" w:rsidRPr="00CB0055" w:rsidRDefault="00CB0055" w:rsidP="00CB0055">
                <w:pPr>
                  <w:pStyle w:val="Heading3"/>
                </w:pPr>
                <w:r w:rsidRPr="00CB0055">
                  <w:t>Contact</w:t>
                </w:r>
              </w:p>
            </w:sdtContent>
          </w:sdt>
          <w:sdt>
            <w:sdtPr>
              <w:id w:val="1111563247"/>
              <w:placeholder>
                <w:docPart w:val="5556187BA0194D36A0A804B7F0A7946D"/>
              </w:placeholder>
              <w:temporary/>
              <w:showingPlcHdr/>
              <w15:appearance w15:val="hidden"/>
            </w:sdtPr>
            <w:sdtEndPr/>
            <w:sdtContent>
              <w:p w:rsidR="004D3011" w:rsidRDefault="004D3011" w:rsidP="004D3011">
                <w:r w:rsidRPr="004D3011">
                  <w:t>PHONE:</w:t>
                </w:r>
              </w:p>
            </w:sdtContent>
          </w:sdt>
          <w:p w:rsidR="004D3011" w:rsidRDefault="000611C2" w:rsidP="004D3011">
            <w:r>
              <w:t>+234 803 431 4920</w:t>
            </w:r>
          </w:p>
          <w:p w:rsidR="004D3011" w:rsidRPr="004D3011" w:rsidRDefault="004D3011" w:rsidP="004D3011"/>
          <w:sdt>
            <w:sdtPr>
              <w:id w:val="67859272"/>
              <w:placeholder>
                <w:docPart w:val="B9F745AA06AC4A3FB3F7D92D5705913E"/>
              </w:placeholder>
              <w:temporary/>
              <w:showingPlcHdr/>
              <w15:appearance w15:val="hidden"/>
            </w:sdtPr>
            <w:sdtEndPr/>
            <w:sdtContent>
              <w:p w:rsidR="004D3011" w:rsidRDefault="004D3011" w:rsidP="004D3011">
                <w:r w:rsidRPr="004D3011">
                  <w:t>WEBSITE:</w:t>
                </w:r>
              </w:p>
            </w:sdtContent>
          </w:sdt>
          <w:sdt>
            <w:sdtPr>
              <w:id w:val="-720132143"/>
              <w:placeholder>
                <w:docPart w:val="8CD7AA3B3EFD4257BF4E288C03601167"/>
              </w:placeholder>
              <w:temporary/>
              <w:showingPlcHdr/>
              <w15:appearance w15:val="hidden"/>
            </w:sdtPr>
            <w:sdtEndPr/>
            <w:sdtContent>
              <w:p w:rsidR="004D3011" w:rsidRDefault="00E4381A" w:rsidP="004D3011">
                <w:r>
                  <w:t>Website goes here</w:t>
                </w:r>
              </w:p>
            </w:sdtContent>
          </w:sdt>
          <w:p w:rsidR="004D3011" w:rsidRDefault="004D3011" w:rsidP="004D3011"/>
          <w:sdt>
            <w:sdtPr>
              <w:id w:val="-240260293"/>
              <w:placeholder>
                <w:docPart w:val="303FA5EE1F59427EBE18EA208D3CE100"/>
              </w:placeholder>
              <w:temporary/>
              <w:showingPlcHdr/>
              <w15:appearance w15:val="hidden"/>
            </w:sdtPr>
            <w:sdtEndPr/>
            <w:sdtContent>
              <w:p w:rsidR="004D3011" w:rsidRDefault="004D3011" w:rsidP="004D3011">
                <w:r w:rsidRPr="004D3011">
                  <w:t>EMAIL:</w:t>
                </w:r>
              </w:p>
            </w:sdtContent>
          </w:sdt>
          <w:p w:rsidR="00036450" w:rsidRPr="00E4381A" w:rsidRDefault="000611C2" w:rsidP="004D3011">
            <w:pPr>
              <w:rPr>
                <w:rStyle w:val="Hyperlink"/>
              </w:rPr>
            </w:pPr>
            <w:r>
              <w:t>chidiebere.chuma@gmail.com</w:t>
            </w:r>
          </w:p>
          <w:sdt>
            <w:sdtPr>
              <w:id w:val="-1444214663"/>
              <w:placeholder>
                <w:docPart w:val="44DBEFE98A2E4CBA9E5DF971C307377A"/>
              </w:placeholder>
              <w:temporary/>
              <w:showingPlcHdr/>
              <w15:appearance w15:val="hidden"/>
            </w:sdtPr>
            <w:sdtEndPr/>
            <w:sdtContent>
              <w:p w:rsidR="004D3011" w:rsidRPr="00CB0055" w:rsidRDefault="00CB0055" w:rsidP="00CB0055">
                <w:pPr>
                  <w:pStyle w:val="Heading3"/>
                </w:pPr>
                <w:r w:rsidRPr="00CB0055">
                  <w:t>Hobbies</w:t>
                </w:r>
              </w:p>
            </w:sdtContent>
          </w:sdt>
          <w:p w:rsidR="004D3011" w:rsidRDefault="000611C2" w:rsidP="004D3011">
            <w:r>
              <w:t>Playing Table Tennis</w:t>
            </w:r>
          </w:p>
          <w:p w:rsidR="004D3011" w:rsidRDefault="000611C2" w:rsidP="004D3011">
            <w:r>
              <w:t>Watching Football</w:t>
            </w:r>
          </w:p>
          <w:p w:rsidR="004D3011" w:rsidRDefault="000611C2" w:rsidP="004D3011">
            <w:r>
              <w:t>Watching movies</w:t>
            </w:r>
          </w:p>
          <w:p w:rsidR="004D3011" w:rsidRPr="004D3011" w:rsidRDefault="000611C2" w:rsidP="000611C2">
            <w:r>
              <w:t>Reading</w:t>
            </w:r>
          </w:p>
        </w:tc>
        <w:tc>
          <w:tcPr>
            <w:tcW w:w="720" w:type="dxa"/>
          </w:tcPr>
          <w:p w:rsidR="001B2ABD" w:rsidRDefault="001B2ABD" w:rsidP="000C45FF">
            <w:pPr>
              <w:tabs>
                <w:tab w:val="left" w:pos="990"/>
              </w:tabs>
            </w:pPr>
          </w:p>
        </w:tc>
        <w:tc>
          <w:tcPr>
            <w:tcW w:w="6470" w:type="dxa"/>
          </w:tcPr>
          <w:sdt>
            <w:sdtPr>
              <w:id w:val="1049110328"/>
              <w:placeholder>
                <w:docPart w:val="DD88C97FDC5543EAA7DBA05663955FF2"/>
              </w:placeholder>
              <w:temporary/>
              <w:showingPlcHdr/>
              <w15:appearance w15:val="hidden"/>
            </w:sdtPr>
            <w:sdtEndPr/>
            <w:sdtContent>
              <w:p w:rsidR="001B2ABD" w:rsidRDefault="00E25A26" w:rsidP="00036450">
                <w:pPr>
                  <w:pStyle w:val="Heading2"/>
                </w:pPr>
                <w:r w:rsidRPr="00036450">
                  <w:t>EDUCATION</w:t>
                </w:r>
              </w:p>
            </w:sdtContent>
          </w:sdt>
          <w:p w:rsidR="00036450" w:rsidRPr="00036450" w:rsidRDefault="00A3516C" w:rsidP="00B359E4">
            <w:pPr>
              <w:pStyle w:val="Heading4"/>
            </w:pPr>
            <w:r>
              <w:t>Roehampton University, United Kingdom</w:t>
            </w:r>
          </w:p>
          <w:p w:rsidR="00036450" w:rsidRPr="00B359E4" w:rsidRDefault="00A3516C" w:rsidP="00B359E4">
            <w:pPr>
              <w:pStyle w:val="Date"/>
            </w:pPr>
            <w:r>
              <w:t>2015</w:t>
            </w:r>
            <w:r w:rsidR="00036450" w:rsidRPr="00B359E4">
              <w:t xml:space="preserve"> - </w:t>
            </w:r>
            <w:r>
              <w:t>2020</w:t>
            </w:r>
          </w:p>
          <w:p w:rsidR="004D3011" w:rsidRDefault="001009C6" w:rsidP="00036450">
            <w:r>
              <w:t>Bagged a Post Graduate Diploma in Business Administration</w:t>
            </w:r>
          </w:p>
          <w:p w:rsidR="00036450" w:rsidRDefault="00036450" w:rsidP="00036450"/>
          <w:p w:rsidR="00036450" w:rsidRPr="00B359E4" w:rsidRDefault="00A3516C" w:rsidP="00B359E4">
            <w:pPr>
              <w:pStyle w:val="Heading4"/>
            </w:pPr>
            <w:r>
              <w:t xml:space="preserve">University of Nigeria, </w:t>
            </w:r>
            <w:proofErr w:type="spellStart"/>
            <w:r>
              <w:t>Nsukka</w:t>
            </w:r>
            <w:proofErr w:type="spellEnd"/>
            <w:r>
              <w:t>, Nigeria</w:t>
            </w:r>
          </w:p>
          <w:p w:rsidR="00036450" w:rsidRPr="00B359E4" w:rsidRDefault="00A3516C" w:rsidP="00B359E4">
            <w:pPr>
              <w:pStyle w:val="Date"/>
            </w:pPr>
            <w:r>
              <w:t>1993</w:t>
            </w:r>
            <w:r w:rsidR="00036450" w:rsidRPr="00B359E4">
              <w:t xml:space="preserve"> - </w:t>
            </w:r>
            <w:r>
              <w:t>1999</w:t>
            </w:r>
          </w:p>
          <w:p w:rsidR="00036450" w:rsidRDefault="001009C6" w:rsidP="00036450">
            <w:r>
              <w:t>Graduated with a Second Class (Honors) Degree in Mechanical Engineering</w:t>
            </w:r>
          </w:p>
          <w:sdt>
            <w:sdtPr>
              <w:id w:val="1001553383"/>
              <w:placeholder>
                <w:docPart w:val="DD0BE4C62DE040FA95FE6AE952678086"/>
              </w:placeholder>
              <w:temporary/>
              <w:showingPlcHdr/>
              <w15:appearance w15:val="hidden"/>
            </w:sdtPr>
            <w:sdtEndPr/>
            <w:sdtContent>
              <w:p w:rsidR="00036450" w:rsidRDefault="00036450" w:rsidP="00036450">
                <w:pPr>
                  <w:pStyle w:val="Heading2"/>
                </w:pPr>
                <w:r w:rsidRPr="00036450">
                  <w:t>WORK EXPERIENCE</w:t>
                </w:r>
              </w:p>
            </w:sdtContent>
          </w:sdt>
          <w:p w:rsidR="00036450" w:rsidRDefault="00A3516C" w:rsidP="00B359E4">
            <w:pPr>
              <w:pStyle w:val="Heading4"/>
              <w:rPr>
                <w:bCs/>
              </w:rPr>
            </w:pPr>
            <w:r>
              <w:t xml:space="preserve">Zenith Bank Plc. </w:t>
            </w:r>
            <w:r w:rsidRPr="00036450">
              <w:t>Head</w:t>
            </w:r>
            <w:r>
              <w:t xml:space="preserve"> of Operations</w:t>
            </w:r>
          </w:p>
          <w:p w:rsidR="00036450" w:rsidRPr="00036450" w:rsidRDefault="00A3516C" w:rsidP="00B359E4">
            <w:pPr>
              <w:pStyle w:val="Date"/>
            </w:pPr>
            <w:r>
              <w:t>2004</w:t>
            </w:r>
            <w:r w:rsidR="00036450" w:rsidRPr="00036450">
              <w:t>–</w:t>
            </w:r>
            <w:r>
              <w:t>Date</w:t>
            </w:r>
          </w:p>
          <w:p w:rsidR="001009C6" w:rsidRPr="001009C6" w:rsidRDefault="001009C6" w:rsidP="001009C6">
            <w:r>
              <w:t xml:space="preserve">Managed all aspects of branch banking operations including </w:t>
            </w:r>
            <w:r w:rsidR="00C06534" w:rsidRPr="001009C6">
              <w:t>staffing (</w:t>
            </w:r>
            <w:r w:rsidRPr="001009C6">
              <w:t>in conjunction with the bank’s Human Resources</w:t>
            </w:r>
            <w:r>
              <w:t xml:space="preserve"> Department)</w:t>
            </w:r>
            <w:r w:rsidR="00C06534">
              <w:t>.</w:t>
            </w:r>
          </w:p>
          <w:p w:rsidR="00036450" w:rsidRDefault="00036450" w:rsidP="00036450">
            <w:r w:rsidRPr="00036450">
              <w:t xml:space="preserve"> </w:t>
            </w:r>
          </w:p>
          <w:p w:rsidR="004D3011" w:rsidRDefault="004D3011" w:rsidP="00036450"/>
          <w:p w:rsidR="004D3011" w:rsidRPr="004D3011" w:rsidRDefault="00A3516C" w:rsidP="00B359E4">
            <w:pPr>
              <w:pStyle w:val="Heading4"/>
              <w:rPr>
                <w:bCs/>
              </w:rPr>
            </w:pPr>
            <w:proofErr w:type="spellStart"/>
            <w:r>
              <w:t>Jenida</w:t>
            </w:r>
            <w:proofErr w:type="spellEnd"/>
            <w:r>
              <w:t xml:space="preserve"> Secondary School, </w:t>
            </w:r>
            <w:proofErr w:type="spellStart"/>
            <w:r>
              <w:t>Rukpokwu</w:t>
            </w:r>
            <w:proofErr w:type="spellEnd"/>
            <w:r>
              <w:t>, Rivers Sate, Nigeria</w:t>
            </w:r>
            <w:r w:rsidRPr="004D3011">
              <w:t xml:space="preserve"> Physics</w:t>
            </w:r>
            <w:r>
              <w:t>/Science Teacher</w:t>
            </w:r>
          </w:p>
          <w:p w:rsidR="004D3011" w:rsidRPr="004D3011" w:rsidRDefault="00A3516C" w:rsidP="00B359E4">
            <w:pPr>
              <w:pStyle w:val="Date"/>
            </w:pPr>
            <w:r>
              <w:t>2001</w:t>
            </w:r>
            <w:r w:rsidR="004D3011" w:rsidRPr="004D3011">
              <w:t>–</w:t>
            </w:r>
            <w:r>
              <w:t>2004</w:t>
            </w:r>
          </w:p>
          <w:p w:rsidR="004D3011" w:rsidRPr="004D3011" w:rsidRDefault="00C06534" w:rsidP="004D3011">
            <w:r>
              <w:t>Taught Physics, Mathematics and Sciences to Senior Secondary School Classes.</w:t>
            </w:r>
          </w:p>
          <w:p w:rsidR="004D3011" w:rsidRDefault="004D3011" w:rsidP="00036450"/>
          <w:sdt>
            <w:sdtPr>
              <w:id w:val="1669594239"/>
              <w:placeholder>
                <w:docPart w:val="FCF0DCE845804FCC875E090192704408"/>
              </w:placeholder>
              <w:temporary/>
              <w:showingPlcHdr/>
              <w15:appearance w15:val="hidden"/>
            </w:sdtPr>
            <w:sdtEndPr/>
            <w:sdtContent>
              <w:p w:rsidR="00036450" w:rsidRDefault="00180329" w:rsidP="00036450">
                <w:pPr>
                  <w:pStyle w:val="Heading2"/>
                </w:pPr>
                <w:r w:rsidRPr="00036450">
                  <w:rPr>
                    <w:rStyle w:val="Heading2Char"/>
                    <w:b/>
                    <w:bCs/>
                    <w:caps/>
                  </w:rPr>
                  <w:t>SKILLS</w:t>
                </w:r>
              </w:p>
            </w:sdtContent>
          </w:sdt>
          <w:p w:rsidR="00036450" w:rsidRPr="004D3011" w:rsidRDefault="00112054" w:rsidP="004D3011">
            <w:pPr>
              <w:rPr>
                <w:color w:val="FFFFFF" w:themeColor="background1"/>
              </w:rPr>
            </w:pPr>
            <w:bookmarkStart w:id="0" w:name="_GoBack"/>
            <w:r w:rsidRPr="00B90CEF">
              <w:rPr>
                <w:noProof/>
                <w:color w:val="000000" w:themeColor="text1"/>
                <w:lang w:eastAsia="en-US"/>
              </w:rPr>
              <w:drawing>
                <wp:inline distT="0" distB="0" distL="0" distR="0" wp14:anchorId="5AFFFF85" wp14:editId="29FA67EF">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0"/>
          </w:p>
        </w:tc>
      </w:tr>
    </w:tbl>
    <w:p w:rsidR="0043117B" w:rsidRDefault="00772410" w:rsidP="000C45FF">
      <w:pPr>
        <w:tabs>
          <w:tab w:val="left" w:pos="990"/>
        </w:tabs>
      </w:pPr>
    </w:p>
    <w:sectPr w:rsidR="0043117B" w:rsidSect="000C45FF">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410" w:rsidRDefault="00772410" w:rsidP="000C45FF">
      <w:r>
        <w:separator/>
      </w:r>
    </w:p>
  </w:endnote>
  <w:endnote w:type="continuationSeparator" w:id="0">
    <w:p w:rsidR="00772410" w:rsidRDefault="00772410"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410" w:rsidRDefault="00772410" w:rsidP="000C45FF">
      <w:r>
        <w:separator/>
      </w:r>
    </w:p>
  </w:footnote>
  <w:footnote w:type="continuationSeparator" w:id="0">
    <w:p w:rsidR="00772410" w:rsidRDefault="00772410" w:rsidP="000C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5FF" w:rsidRDefault="000C45FF">
    <w:pPr>
      <w:pStyle w:val="Header"/>
    </w:pPr>
    <w:r>
      <w:rPr>
        <w:noProof/>
        <w:lang w:eastAsia="en-US"/>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71E"/>
    <w:rsid w:val="00036450"/>
    <w:rsid w:val="000611C2"/>
    <w:rsid w:val="00094499"/>
    <w:rsid w:val="000C45FF"/>
    <w:rsid w:val="000E3FD1"/>
    <w:rsid w:val="001009C6"/>
    <w:rsid w:val="00112054"/>
    <w:rsid w:val="0012171E"/>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4071FC"/>
    <w:rsid w:val="00445947"/>
    <w:rsid w:val="004813B3"/>
    <w:rsid w:val="00496591"/>
    <w:rsid w:val="004A4E3D"/>
    <w:rsid w:val="004C63E4"/>
    <w:rsid w:val="004D3011"/>
    <w:rsid w:val="005262AC"/>
    <w:rsid w:val="005E39D5"/>
    <w:rsid w:val="00600670"/>
    <w:rsid w:val="0062123A"/>
    <w:rsid w:val="00646E75"/>
    <w:rsid w:val="006771D0"/>
    <w:rsid w:val="00715FCB"/>
    <w:rsid w:val="00743101"/>
    <w:rsid w:val="00772410"/>
    <w:rsid w:val="007775E1"/>
    <w:rsid w:val="007867A0"/>
    <w:rsid w:val="007927F5"/>
    <w:rsid w:val="00802CA0"/>
    <w:rsid w:val="009260CD"/>
    <w:rsid w:val="00952C25"/>
    <w:rsid w:val="00A2118D"/>
    <w:rsid w:val="00A3516C"/>
    <w:rsid w:val="00AD76E2"/>
    <w:rsid w:val="00B20152"/>
    <w:rsid w:val="00B359E4"/>
    <w:rsid w:val="00B57D98"/>
    <w:rsid w:val="00B70850"/>
    <w:rsid w:val="00C06534"/>
    <w:rsid w:val="00C066B6"/>
    <w:rsid w:val="00C37BA1"/>
    <w:rsid w:val="00C4674C"/>
    <w:rsid w:val="00C506CF"/>
    <w:rsid w:val="00C72BED"/>
    <w:rsid w:val="00C9578B"/>
    <w:rsid w:val="00CB0055"/>
    <w:rsid w:val="00D0543F"/>
    <w:rsid w:val="00D2522B"/>
    <w:rsid w:val="00D422DE"/>
    <w:rsid w:val="00D5459D"/>
    <w:rsid w:val="00D54AE9"/>
    <w:rsid w:val="00DA1F4D"/>
    <w:rsid w:val="00DD172A"/>
    <w:rsid w:val="00E25A26"/>
    <w:rsid w:val="00E4381A"/>
    <w:rsid w:val="00E55D74"/>
    <w:rsid w:val="00E8263D"/>
    <w:rsid w:val="00F60274"/>
    <w:rsid w:val="00F675D1"/>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Bold%20modern%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6012202328664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xmlns:c16r2="http://schemas.microsoft.com/office/drawing/2015/06/char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226753888"/>
        <c:axId val="226755064"/>
      </c:barChart>
      <c:catAx>
        <c:axId val="226753888"/>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26755064"/>
        <c:crosses val="autoZero"/>
        <c:auto val="1"/>
        <c:lblAlgn val="ctr"/>
        <c:lblOffset val="100"/>
        <c:noMultiLvlLbl val="0"/>
      </c:catAx>
      <c:valAx>
        <c:axId val="226755064"/>
        <c:scaling>
          <c:orientation val="minMax"/>
          <c:max val="1"/>
        </c:scaling>
        <c:delete val="1"/>
        <c:axPos val="b"/>
        <c:numFmt formatCode="0.00%" sourceLinked="0"/>
        <c:majorTickMark val="none"/>
        <c:minorTickMark val="none"/>
        <c:tickLblPos val="nextTo"/>
        <c:crossAx val="226753888"/>
        <c:crosses val="autoZero"/>
        <c:crossBetween val="between"/>
        <c:majorUnit val="0.25"/>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7A4F1BCBB0E4D58B95314D295627197"/>
        <w:category>
          <w:name w:val="General"/>
          <w:gallery w:val="placeholder"/>
        </w:category>
        <w:types>
          <w:type w:val="bbPlcHdr"/>
        </w:types>
        <w:behaviors>
          <w:behavior w:val="content"/>
        </w:behaviors>
        <w:guid w:val="{77B1F5EB-3821-4834-BF1E-AF8B67BD1E9F}"/>
      </w:docPartPr>
      <w:docPartBody>
        <w:p w:rsidR="005A3D93" w:rsidRDefault="00997FAE">
          <w:pPr>
            <w:pStyle w:val="77A4F1BCBB0E4D58B95314D295627197"/>
          </w:pPr>
          <w:r w:rsidRPr="00D5459D">
            <w:t>Profile</w:t>
          </w:r>
        </w:p>
      </w:docPartBody>
    </w:docPart>
    <w:docPart>
      <w:docPartPr>
        <w:name w:val="DCE46412A9654938949BDFC7D61BB681"/>
        <w:category>
          <w:name w:val="General"/>
          <w:gallery w:val="placeholder"/>
        </w:category>
        <w:types>
          <w:type w:val="bbPlcHdr"/>
        </w:types>
        <w:behaviors>
          <w:behavior w:val="content"/>
        </w:behaviors>
        <w:guid w:val="{680DE97B-7284-47D3-A1B3-22431CA3D087}"/>
      </w:docPartPr>
      <w:docPartBody>
        <w:p w:rsidR="00B86CE0" w:rsidRDefault="00997FAE"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B86CE0" w:rsidRDefault="006A002C" w:rsidP="009260CD"/>
        <w:p w:rsidR="005A3D93" w:rsidRDefault="00997FAE">
          <w:pPr>
            <w:pStyle w:val="DCE46412A9654938949BDFC7D61BB681"/>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F1A39EEFCE4F4A35AAE69778A1843E57"/>
        <w:category>
          <w:name w:val="General"/>
          <w:gallery w:val="placeholder"/>
        </w:category>
        <w:types>
          <w:type w:val="bbPlcHdr"/>
        </w:types>
        <w:behaviors>
          <w:behavior w:val="content"/>
        </w:behaviors>
        <w:guid w:val="{F0A8F74B-C076-4519-BCDF-01F3C543E6E8}"/>
      </w:docPartPr>
      <w:docPartBody>
        <w:p w:rsidR="005A3D93" w:rsidRDefault="00997FAE">
          <w:pPr>
            <w:pStyle w:val="F1A39EEFCE4F4A35AAE69778A1843E57"/>
          </w:pPr>
          <w:r w:rsidRPr="00CB0055">
            <w:t>Contact</w:t>
          </w:r>
        </w:p>
      </w:docPartBody>
    </w:docPart>
    <w:docPart>
      <w:docPartPr>
        <w:name w:val="5556187BA0194D36A0A804B7F0A7946D"/>
        <w:category>
          <w:name w:val="General"/>
          <w:gallery w:val="placeholder"/>
        </w:category>
        <w:types>
          <w:type w:val="bbPlcHdr"/>
        </w:types>
        <w:behaviors>
          <w:behavior w:val="content"/>
        </w:behaviors>
        <w:guid w:val="{B716E3B5-B852-4725-BF45-E9EC2E441E6E}"/>
      </w:docPartPr>
      <w:docPartBody>
        <w:p w:rsidR="005A3D93" w:rsidRDefault="00997FAE">
          <w:pPr>
            <w:pStyle w:val="5556187BA0194D36A0A804B7F0A7946D"/>
          </w:pPr>
          <w:r w:rsidRPr="004D3011">
            <w:t>PHONE:</w:t>
          </w:r>
        </w:p>
      </w:docPartBody>
    </w:docPart>
    <w:docPart>
      <w:docPartPr>
        <w:name w:val="B9F745AA06AC4A3FB3F7D92D5705913E"/>
        <w:category>
          <w:name w:val="General"/>
          <w:gallery w:val="placeholder"/>
        </w:category>
        <w:types>
          <w:type w:val="bbPlcHdr"/>
        </w:types>
        <w:behaviors>
          <w:behavior w:val="content"/>
        </w:behaviors>
        <w:guid w:val="{28B690A1-E4FF-49B2-BBD2-934F8B249CB9}"/>
      </w:docPartPr>
      <w:docPartBody>
        <w:p w:rsidR="005A3D93" w:rsidRDefault="00997FAE">
          <w:pPr>
            <w:pStyle w:val="B9F745AA06AC4A3FB3F7D92D5705913E"/>
          </w:pPr>
          <w:r w:rsidRPr="004D3011">
            <w:t>WEBSITE:</w:t>
          </w:r>
        </w:p>
      </w:docPartBody>
    </w:docPart>
    <w:docPart>
      <w:docPartPr>
        <w:name w:val="8CD7AA3B3EFD4257BF4E288C03601167"/>
        <w:category>
          <w:name w:val="General"/>
          <w:gallery w:val="placeholder"/>
        </w:category>
        <w:types>
          <w:type w:val="bbPlcHdr"/>
        </w:types>
        <w:behaviors>
          <w:behavior w:val="content"/>
        </w:behaviors>
        <w:guid w:val="{E62BB5A8-DEE7-4E48-8219-9B966D0AF2E4}"/>
      </w:docPartPr>
      <w:docPartBody>
        <w:p w:rsidR="005A3D93" w:rsidRDefault="00997FAE">
          <w:pPr>
            <w:pStyle w:val="8CD7AA3B3EFD4257BF4E288C03601167"/>
          </w:pPr>
          <w:r>
            <w:t>Website goes here</w:t>
          </w:r>
        </w:p>
      </w:docPartBody>
    </w:docPart>
    <w:docPart>
      <w:docPartPr>
        <w:name w:val="303FA5EE1F59427EBE18EA208D3CE100"/>
        <w:category>
          <w:name w:val="General"/>
          <w:gallery w:val="placeholder"/>
        </w:category>
        <w:types>
          <w:type w:val="bbPlcHdr"/>
        </w:types>
        <w:behaviors>
          <w:behavior w:val="content"/>
        </w:behaviors>
        <w:guid w:val="{F8FA963C-3819-4171-B5C6-D68F6ED90623}"/>
      </w:docPartPr>
      <w:docPartBody>
        <w:p w:rsidR="005A3D93" w:rsidRDefault="00997FAE">
          <w:pPr>
            <w:pStyle w:val="303FA5EE1F59427EBE18EA208D3CE100"/>
          </w:pPr>
          <w:r w:rsidRPr="004D3011">
            <w:t>EMAIL:</w:t>
          </w:r>
        </w:p>
      </w:docPartBody>
    </w:docPart>
    <w:docPart>
      <w:docPartPr>
        <w:name w:val="44DBEFE98A2E4CBA9E5DF971C307377A"/>
        <w:category>
          <w:name w:val="General"/>
          <w:gallery w:val="placeholder"/>
        </w:category>
        <w:types>
          <w:type w:val="bbPlcHdr"/>
        </w:types>
        <w:behaviors>
          <w:behavior w:val="content"/>
        </w:behaviors>
        <w:guid w:val="{03D6DFD6-3F7A-49FD-9C6E-8E9EAC71F980}"/>
      </w:docPartPr>
      <w:docPartBody>
        <w:p w:rsidR="005A3D93" w:rsidRDefault="00997FAE">
          <w:pPr>
            <w:pStyle w:val="44DBEFE98A2E4CBA9E5DF971C307377A"/>
          </w:pPr>
          <w:r w:rsidRPr="00CB0055">
            <w:t>Hobbies</w:t>
          </w:r>
        </w:p>
      </w:docPartBody>
    </w:docPart>
    <w:docPart>
      <w:docPartPr>
        <w:name w:val="DD88C97FDC5543EAA7DBA05663955FF2"/>
        <w:category>
          <w:name w:val="General"/>
          <w:gallery w:val="placeholder"/>
        </w:category>
        <w:types>
          <w:type w:val="bbPlcHdr"/>
        </w:types>
        <w:behaviors>
          <w:behavior w:val="content"/>
        </w:behaviors>
        <w:guid w:val="{18BF182F-1F2B-4E7D-8FB8-FA06F80C3C35}"/>
      </w:docPartPr>
      <w:docPartBody>
        <w:p w:rsidR="005A3D93" w:rsidRDefault="00997FAE">
          <w:pPr>
            <w:pStyle w:val="DD88C97FDC5543EAA7DBA05663955FF2"/>
          </w:pPr>
          <w:r w:rsidRPr="00036450">
            <w:t>EDUCATION</w:t>
          </w:r>
        </w:p>
      </w:docPartBody>
    </w:docPart>
    <w:docPart>
      <w:docPartPr>
        <w:name w:val="DD0BE4C62DE040FA95FE6AE952678086"/>
        <w:category>
          <w:name w:val="General"/>
          <w:gallery w:val="placeholder"/>
        </w:category>
        <w:types>
          <w:type w:val="bbPlcHdr"/>
        </w:types>
        <w:behaviors>
          <w:behavior w:val="content"/>
        </w:behaviors>
        <w:guid w:val="{9707D5F7-0422-438F-9BD7-BF5A514B575D}"/>
      </w:docPartPr>
      <w:docPartBody>
        <w:p w:rsidR="005A3D93" w:rsidRDefault="00997FAE">
          <w:pPr>
            <w:pStyle w:val="DD0BE4C62DE040FA95FE6AE952678086"/>
          </w:pPr>
          <w:r w:rsidRPr="00036450">
            <w:t>WORK EXPERIENCE</w:t>
          </w:r>
        </w:p>
      </w:docPartBody>
    </w:docPart>
    <w:docPart>
      <w:docPartPr>
        <w:name w:val="FCF0DCE845804FCC875E090192704408"/>
        <w:category>
          <w:name w:val="General"/>
          <w:gallery w:val="placeholder"/>
        </w:category>
        <w:types>
          <w:type w:val="bbPlcHdr"/>
        </w:types>
        <w:behaviors>
          <w:behavior w:val="content"/>
        </w:behaviors>
        <w:guid w:val="{0C70FD80-7CE8-4936-97CE-46CED15D7887}"/>
      </w:docPartPr>
      <w:docPartBody>
        <w:p w:rsidR="005A3D93" w:rsidRDefault="00997FAE">
          <w:pPr>
            <w:pStyle w:val="FCF0DCE845804FCC875E090192704408"/>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FAE"/>
    <w:rsid w:val="00577B4D"/>
    <w:rsid w:val="005A3D93"/>
    <w:rsid w:val="006A002C"/>
    <w:rsid w:val="00997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290F95BE7540F3AB52414BD4084C32">
    <w:name w:val="EC290F95BE7540F3AB52414BD4084C32"/>
  </w:style>
  <w:style w:type="paragraph" w:customStyle="1" w:styleId="EF33D2326F4F469D9A5AEABA6B5B6FE4">
    <w:name w:val="EF33D2326F4F469D9A5AEABA6B5B6FE4"/>
  </w:style>
  <w:style w:type="paragraph" w:customStyle="1" w:styleId="77A4F1BCBB0E4D58B95314D295627197">
    <w:name w:val="77A4F1BCBB0E4D58B95314D295627197"/>
  </w:style>
  <w:style w:type="paragraph" w:customStyle="1" w:styleId="DCE46412A9654938949BDFC7D61BB681">
    <w:name w:val="DCE46412A9654938949BDFC7D61BB681"/>
  </w:style>
  <w:style w:type="paragraph" w:customStyle="1" w:styleId="F1A39EEFCE4F4A35AAE69778A1843E57">
    <w:name w:val="F1A39EEFCE4F4A35AAE69778A1843E57"/>
  </w:style>
  <w:style w:type="paragraph" w:customStyle="1" w:styleId="5556187BA0194D36A0A804B7F0A7946D">
    <w:name w:val="5556187BA0194D36A0A804B7F0A7946D"/>
  </w:style>
  <w:style w:type="paragraph" w:customStyle="1" w:styleId="DFF857F5ED6E493EAF44C94BFC979512">
    <w:name w:val="DFF857F5ED6E493EAF44C94BFC979512"/>
  </w:style>
  <w:style w:type="paragraph" w:customStyle="1" w:styleId="B9F745AA06AC4A3FB3F7D92D5705913E">
    <w:name w:val="B9F745AA06AC4A3FB3F7D92D5705913E"/>
  </w:style>
  <w:style w:type="paragraph" w:customStyle="1" w:styleId="8CD7AA3B3EFD4257BF4E288C03601167">
    <w:name w:val="8CD7AA3B3EFD4257BF4E288C03601167"/>
  </w:style>
  <w:style w:type="paragraph" w:customStyle="1" w:styleId="303FA5EE1F59427EBE18EA208D3CE100">
    <w:name w:val="303FA5EE1F59427EBE18EA208D3CE100"/>
  </w:style>
  <w:style w:type="character" w:styleId="Hyperlink">
    <w:name w:val="Hyperlink"/>
    <w:basedOn w:val="DefaultParagraphFont"/>
    <w:uiPriority w:val="99"/>
    <w:unhideWhenUsed/>
    <w:rPr>
      <w:color w:val="C45911" w:themeColor="accent2" w:themeShade="BF"/>
      <w:u w:val="single"/>
    </w:rPr>
  </w:style>
  <w:style w:type="paragraph" w:customStyle="1" w:styleId="E7C107FD65354BF1989FB325E4F6C301">
    <w:name w:val="E7C107FD65354BF1989FB325E4F6C301"/>
  </w:style>
  <w:style w:type="paragraph" w:customStyle="1" w:styleId="44DBEFE98A2E4CBA9E5DF971C307377A">
    <w:name w:val="44DBEFE98A2E4CBA9E5DF971C307377A"/>
  </w:style>
  <w:style w:type="paragraph" w:customStyle="1" w:styleId="2255908EF0394B988171EC2C6A7D8A66">
    <w:name w:val="2255908EF0394B988171EC2C6A7D8A66"/>
  </w:style>
  <w:style w:type="paragraph" w:customStyle="1" w:styleId="92319188E193410FBC1E59B798AA5359">
    <w:name w:val="92319188E193410FBC1E59B798AA5359"/>
  </w:style>
  <w:style w:type="paragraph" w:customStyle="1" w:styleId="66DC30C040994045AC713954ABF55E22">
    <w:name w:val="66DC30C040994045AC713954ABF55E22"/>
  </w:style>
  <w:style w:type="paragraph" w:customStyle="1" w:styleId="C71EB4C3B6304E37B7D3530627CBD7AB">
    <w:name w:val="C71EB4C3B6304E37B7D3530627CBD7AB"/>
  </w:style>
  <w:style w:type="paragraph" w:customStyle="1" w:styleId="DD88C97FDC5543EAA7DBA05663955FF2">
    <w:name w:val="DD88C97FDC5543EAA7DBA05663955FF2"/>
  </w:style>
  <w:style w:type="paragraph" w:customStyle="1" w:styleId="1FEC57F10AB24F60B15E0E464232E064">
    <w:name w:val="1FEC57F10AB24F60B15E0E464232E064"/>
  </w:style>
  <w:style w:type="paragraph" w:customStyle="1" w:styleId="6015BCB790D94E588D7913A65B75CE8D">
    <w:name w:val="6015BCB790D94E588D7913A65B75CE8D"/>
  </w:style>
  <w:style w:type="paragraph" w:customStyle="1" w:styleId="ADF77457C165488C948EA5D83B502D3F">
    <w:name w:val="ADF77457C165488C948EA5D83B502D3F"/>
  </w:style>
  <w:style w:type="paragraph" w:customStyle="1" w:styleId="5685B9F910F149B9967F24515A72DE54">
    <w:name w:val="5685B9F910F149B9967F24515A72DE54"/>
  </w:style>
  <w:style w:type="paragraph" w:customStyle="1" w:styleId="F825E3092C374767A750BD219D7DD757">
    <w:name w:val="F825E3092C374767A750BD219D7DD757"/>
  </w:style>
  <w:style w:type="paragraph" w:customStyle="1" w:styleId="E4A3BF0530B5485C83C139F6BA999624">
    <w:name w:val="E4A3BF0530B5485C83C139F6BA999624"/>
  </w:style>
  <w:style w:type="paragraph" w:customStyle="1" w:styleId="82967B2B61944E74ADC6D10BA0192ACA">
    <w:name w:val="82967B2B61944E74ADC6D10BA0192ACA"/>
  </w:style>
  <w:style w:type="paragraph" w:customStyle="1" w:styleId="DD0BE4C62DE040FA95FE6AE952678086">
    <w:name w:val="DD0BE4C62DE040FA95FE6AE952678086"/>
  </w:style>
  <w:style w:type="paragraph" w:customStyle="1" w:styleId="6FB7F07092D5414B9E2F7B924A793F92">
    <w:name w:val="6FB7F07092D5414B9E2F7B924A793F92"/>
  </w:style>
  <w:style w:type="paragraph" w:customStyle="1" w:styleId="FB2DCB84926B4DDA9B2008330341B138">
    <w:name w:val="FB2DCB84926B4DDA9B2008330341B138"/>
  </w:style>
  <w:style w:type="paragraph" w:customStyle="1" w:styleId="31AB020116DC470AB370EF1E096254F8">
    <w:name w:val="31AB020116DC470AB370EF1E096254F8"/>
  </w:style>
  <w:style w:type="paragraph" w:customStyle="1" w:styleId="16B06573C0784E64A03318FAFC45651A">
    <w:name w:val="16B06573C0784E64A03318FAFC45651A"/>
  </w:style>
  <w:style w:type="paragraph" w:customStyle="1" w:styleId="5E3780BEC84442DCA06877D77AD0A57B">
    <w:name w:val="5E3780BEC84442DCA06877D77AD0A57B"/>
  </w:style>
  <w:style w:type="paragraph" w:customStyle="1" w:styleId="354E7F1B540243BE8FF23A3AC25B80F7">
    <w:name w:val="354E7F1B540243BE8FF23A3AC25B80F7"/>
  </w:style>
  <w:style w:type="paragraph" w:customStyle="1" w:styleId="1D8D7B34BEF541A7B3FA8AE1592CD07F">
    <w:name w:val="1D8D7B34BEF541A7B3FA8AE1592CD07F"/>
  </w:style>
  <w:style w:type="paragraph" w:customStyle="1" w:styleId="13EE48C072DC41BD849FFA0EA2AB37C9">
    <w:name w:val="13EE48C072DC41BD849FFA0EA2AB37C9"/>
  </w:style>
  <w:style w:type="paragraph" w:customStyle="1" w:styleId="9E953FF2F0DA409DAB2CA7570AB8B3B0">
    <w:name w:val="9E953FF2F0DA409DAB2CA7570AB8B3B0"/>
  </w:style>
  <w:style w:type="paragraph" w:customStyle="1" w:styleId="1808D3A342364F7091B7D724C9C7F469">
    <w:name w:val="1808D3A342364F7091B7D724C9C7F469"/>
  </w:style>
  <w:style w:type="paragraph" w:customStyle="1" w:styleId="47D0F9FCE3104547A5CDA6185D7B3EE3">
    <w:name w:val="47D0F9FCE3104547A5CDA6185D7B3EE3"/>
  </w:style>
  <w:style w:type="paragraph" w:customStyle="1" w:styleId="51ED074EBDF344618F48A412FA1EE0CE">
    <w:name w:val="51ED074EBDF344618F48A412FA1EE0CE"/>
  </w:style>
  <w:style w:type="paragraph" w:customStyle="1" w:styleId="1DAE65E7BD414959B3D9E8DAC5B1F2E1">
    <w:name w:val="1DAE65E7BD414959B3D9E8DAC5B1F2E1"/>
  </w:style>
  <w:style w:type="paragraph" w:customStyle="1" w:styleId="A8707A96577840D79EE27CF930D44CA5">
    <w:name w:val="A8707A96577840D79EE27CF930D44CA5"/>
  </w:style>
  <w:style w:type="paragraph" w:customStyle="1" w:styleId="3F30D4C92BBD4D60B338049B89948962">
    <w:name w:val="3F30D4C92BBD4D60B338049B89948962"/>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FCF0DCE845804FCC875E090192704408">
    <w:name w:val="FCF0DCE845804FCC875E0901927044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Bold modern resume</Template>
  <TotalTime>0</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2024-01-03T12:50:00Z</dcterms:created>
  <dcterms:modified xsi:type="dcterms:W3CDTF">2024-01-04T21:52:00Z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